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8F134" w14:textId="31949C09"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r w:rsidR="001E1E67">
        <w:rPr>
          <w:rFonts w:ascii="Arial" w:hAnsi="Arial" w:hint="eastAsia"/>
        </w:rPr>
        <w:t>My</w:t>
      </w:r>
      <w:r w:rsidR="001E1E67">
        <w:rPr>
          <w:rFonts w:ascii="Arial" w:hAnsi="Arial"/>
        </w:rPr>
        <w:t>Meeting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617A3C5E" w14:textId="77777777"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14:paraId="296AD251" w14:textId="77777777" w:rsidR="00320074" w:rsidRDefault="00320074">
      <w:pPr>
        <w:pStyle w:val="a4"/>
        <w:jc w:val="right"/>
        <w:rPr>
          <w:sz w:val="28"/>
        </w:rPr>
      </w:pPr>
    </w:p>
    <w:p w14:paraId="0213440C" w14:textId="77777777"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382632F0" w14:textId="77777777" w:rsidR="00F03B5C" w:rsidRDefault="00F03B5C">
      <w:pPr>
        <w:pStyle w:val="a4"/>
        <w:rPr>
          <w:sz w:val="28"/>
        </w:rPr>
      </w:pPr>
    </w:p>
    <w:p w14:paraId="3B069E6A" w14:textId="77777777"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7F8257F" w14:textId="77777777"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 w14:paraId="49921778" w14:textId="77777777">
        <w:tc>
          <w:tcPr>
            <w:tcW w:w="2304" w:type="dxa"/>
          </w:tcPr>
          <w:p w14:paraId="55C33C92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3DF79929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5EBB97DA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5DBD7DDB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 w14:paraId="1C48769A" w14:textId="77777777">
        <w:tc>
          <w:tcPr>
            <w:tcW w:w="2304" w:type="dxa"/>
          </w:tcPr>
          <w:p w14:paraId="049B396E" w14:textId="3E4E6BA6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1E1E67">
              <w:rPr>
                <w:rFonts w:hint="eastAsia"/>
              </w:rPr>
              <w:t>1</w:t>
            </w:r>
            <w:r w:rsidR="001E1E67">
              <w:t>3/9/2021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51F6D47A" w14:textId="21680E9A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1E1E67">
              <w:rPr>
                <w:rFonts w:ascii="Times New Roman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054229E9" w14:textId="57CF5FB1" w:rsidR="00F03B5C" w:rsidRDefault="001E1E67">
            <w:pPr>
              <w:pStyle w:val="Tabletext"/>
            </w:pPr>
            <w:r>
              <w:rPr>
                <w:rFonts w:hint="eastAsia"/>
              </w:rPr>
              <w:t>完成测试报告</w:t>
            </w:r>
          </w:p>
        </w:tc>
        <w:tc>
          <w:tcPr>
            <w:tcW w:w="2304" w:type="dxa"/>
          </w:tcPr>
          <w:p w14:paraId="564E7E19" w14:textId="6CB4F48B" w:rsidR="00F03B5C" w:rsidRDefault="001E1E67">
            <w:pPr>
              <w:pStyle w:val="Tabletext"/>
            </w:pPr>
            <w:r>
              <w:rPr>
                <w:rFonts w:ascii="Times New Roman" w:hint="eastAsia"/>
              </w:rPr>
              <w:t>陈乐</w:t>
            </w:r>
          </w:p>
        </w:tc>
      </w:tr>
      <w:tr w:rsidR="00F03B5C" w14:paraId="00B3BBEE" w14:textId="77777777">
        <w:tc>
          <w:tcPr>
            <w:tcW w:w="2304" w:type="dxa"/>
          </w:tcPr>
          <w:p w14:paraId="22FAAC8B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05BA05A0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4C767649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77A499F8" w14:textId="77777777" w:rsidR="00F03B5C" w:rsidRDefault="00F03B5C">
            <w:pPr>
              <w:pStyle w:val="Tabletext"/>
            </w:pPr>
          </w:p>
        </w:tc>
      </w:tr>
      <w:tr w:rsidR="00F03B5C" w14:paraId="4869B877" w14:textId="77777777">
        <w:tc>
          <w:tcPr>
            <w:tcW w:w="2304" w:type="dxa"/>
          </w:tcPr>
          <w:p w14:paraId="0A3D3E41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6A89FE35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4AEA1E3E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129710BC" w14:textId="77777777" w:rsidR="00F03B5C" w:rsidRDefault="00F03B5C">
            <w:pPr>
              <w:pStyle w:val="Tabletext"/>
            </w:pPr>
          </w:p>
        </w:tc>
      </w:tr>
      <w:tr w:rsidR="00F03B5C" w14:paraId="11336889" w14:textId="77777777">
        <w:tc>
          <w:tcPr>
            <w:tcW w:w="2304" w:type="dxa"/>
          </w:tcPr>
          <w:p w14:paraId="1AD6819A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3236B8A7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7856B1FC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30F71027" w14:textId="77777777" w:rsidR="00F03B5C" w:rsidRDefault="00F03B5C">
            <w:pPr>
              <w:pStyle w:val="Tabletext"/>
            </w:pPr>
          </w:p>
        </w:tc>
      </w:tr>
    </w:tbl>
    <w:p w14:paraId="7C3E045E" w14:textId="77777777" w:rsidR="00F03B5C" w:rsidRDefault="00F03B5C"/>
    <w:p w14:paraId="723A779E" w14:textId="77777777"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480BD0C6" w14:textId="77777777"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14:paraId="085516D2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59366E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89E005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63F349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791EB3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9B7113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4DBAA6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FE367D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7D3E7D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D31C86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FFA15B8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8203A43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681773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F585AF7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A67471" w14:textId="77777777"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6BCE1486" w14:textId="77777777"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14:paraId="1404B021" w14:textId="038B830F" w:rsidR="00614542" w:rsidRDefault="00614542" w:rsidP="001E1E67">
      <w:pPr>
        <w:pStyle w:val="2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 w14:paraId="1A2F9072" w14:textId="255BEDAE" w:rsidR="001E1E67" w:rsidRPr="001E1E67" w:rsidRDefault="001E1E67" w:rsidP="001E1E67">
      <w:pPr>
        <w:ind w:left="720"/>
      </w:pPr>
      <w:r>
        <w:rPr>
          <w:rFonts w:hint="eastAsia"/>
        </w:rPr>
        <w:t>对My</w:t>
      </w:r>
      <w:r>
        <w:t>Meeting</w:t>
      </w:r>
      <w:r>
        <w:rPr>
          <w:rFonts w:hint="eastAsia"/>
        </w:rPr>
        <w:t>项目进行过的测试进行总结。</w:t>
      </w:r>
    </w:p>
    <w:p w14:paraId="12E59731" w14:textId="414E7C30" w:rsidR="00614542" w:rsidRDefault="00614542" w:rsidP="00614542">
      <w:pPr>
        <w:pStyle w:val="2"/>
        <w:rPr>
          <w:snapToGrid/>
          <w:lang w:eastAsia="en-US"/>
        </w:rPr>
      </w:pPr>
      <w:bookmarkStart w:id="2" w:name="_Toc393891300"/>
      <w:r>
        <w:rPr>
          <w:rFonts w:hint="eastAsia"/>
          <w:snapToGrid/>
          <w:lang w:eastAsia="en-US"/>
        </w:rPr>
        <w:t>范围</w:t>
      </w:r>
      <w:bookmarkEnd w:id="2"/>
    </w:p>
    <w:p w14:paraId="7AFF0777" w14:textId="7FD4C9B1" w:rsidR="001E1E67" w:rsidRPr="001E1E67" w:rsidRDefault="00E1320F" w:rsidP="001E1E67">
      <w:pPr>
        <w:ind w:left="720"/>
        <w:rPr>
          <w:lang w:eastAsia="en-US"/>
        </w:rPr>
      </w:pPr>
      <w:r>
        <w:rPr>
          <w:rFonts w:hint="eastAsia"/>
        </w:rPr>
        <w:t>My</w:t>
      </w:r>
      <w:r>
        <w:rPr>
          <w:lang w:eastAsia="en-US"/>
        </w:rPr>
        <w:t>Meeting</w:t>
      </w:r>
      <w:r>
        <w:rPr>
          <w:rFonts w:hint="eastAsia"/>
        </w:rPr>
        <w:t>移动端测试、M</w:t>
      </w:r>
      <w:r>
        <w:rPr>
          <w:lang w:eastAsia="en-US"/>
        </w:rPr>
        <w:t>yMeeting</w:t>
      </w:r>
      <w:r>
        <w:rPr>
          <w:rFonts w:hint="eastAsia"/>
        </w:rPr>
        <w:t>服务器压力测试、My</w:t>
      </w:r>
      <w:r>
        <w:rPr>
          <w:lang w:eastAsia="en-US"/>
        </w:rPr>
        <w:t>Meeting</w:t>
      </w:r>
      <w:r>
        <w:rPr>
          <w:rFonts w:hint="eastAsia"/>
        </w:rPr>
        <w:t>系统测试</w:t>
      </w:r>
    </w:p>
    <w:p w14:paraId="225E5397" w14:textId="2C948B42" w:rsidR="00614542" w:rsidRDefault="00614542" w:rsidP="00E1320F">
      <w:pPr>
        <w:pStyle w:val="2"/>
        <w:rPr>
          <w:snapToGrid/>
        </w:rPr>
      </w:pPr>
      <w:bookmarkStart w:id="3" w:name="_Toc393891301"/>
      <w:r w:rsidRPr="001E1E67">
        <w:rPr>
          <w:rFonts w:hint="eastAsia"/>
          <w:snapToGrid/>
        </w:rPr>
        <w:t>定义、首字母缩写词和缩略语</w:t>
      </w:r>
      <w:bookmarkEnd w:id="3"/>
    </w:p>
    <w:p w14:paraId="59AF2C55" w14:textId="065C2A82" w:rsidR="00E1320F" w:rsidRPr="00E1320F" w:rsidRDefault="00E1320F" w:rsidP="00E1320F">
      <w:pPr>
        <w:ind w:left="720"/>
      </w:pPr>
      <w:r>
        <w:rPr>
          <w:rFonts w:hint="eastAsia"/>
        </w:rPr>
        <w:t>M</w:t>
      </w:r>
      <w:r>
        <w:t xml:space="preserve">yMeeting: </w:t>
      </w:r>
      <w:r>
        <w:rPr>
          <w:rFonts w:hint="eastAsia"/>
        </w:rPr>
        <w:t>项目名称</w:t>
      </w:r>
    </w:p>
    <w:p w14:paraId="17B98F57" w14:textId="43E24E76" w:rsid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r w:rsidRPr="000B2529">
        <w:rPr>
          <w:rFonts w:hint="eastAsia"/>
          <w:snapToGrid/>
          <w:lang w:eastAsia="en-US"/>
        </w:rPr>
        <w:t>参考资料</w:t>
      </w:r>
      <w:bookmarkEnd w:id="4"/>
    </w:p>
    <w:p w14:paraId="5BE8E825" w14:textId="7DA6B276" w:rsidR="00E1320F" w:rsidRPr="001365DB" w:rsidRDefault="00E1320F" w:rsidP="00E1320F">
      <w:pPr>
        <w:ind w:left="720"/>
        <w:rPr>
          <w:lang w:eastAsia="en-US"/>
        </w:rPr>
      </w:pPr>
      <w:r>
        <w:rPr>
          <w:rFonts w:hint="eastAsia"/>
        </w:rPr>
        <w:t>《My</w:t>
      </w:r>
      <w:r>
        <w:t>Meeting</w:t>
      </w:r>
      <w:r>
        <w:rPr>
          <w:rFonts w:hint="eastAsia"/>
        </w:rPr>
        <w:t>项目系统测试用例</w:t>
      </w:r>
      <w:r w:rsidR="001365DB">
        <w:rPr>
          <w:rFonts w:hint="eastAsia"/>
        </w:rPr>
        <w:t>》</w:t>
      </w:r>
    </w:p>
    <w:p w14:paraId="48CDB266" w14:textId="34488CE6" w:rsidR="00614542" w:rsidRDefault="00614542" w:rsidP="00B533BE">
      <w:pPr>
        <w:pStyle w:val="2"/>
        <w:rPr>
          <w:snapToGrid/>
          <w:lang w:eastAsia="en-US"/>
        </w:rPr>
      </w:pPr>
      <w:bookmarkStart w:id="5" w:name="_Toc393891303"/>
      <w:r>
        <w:rPr>
          <w:rFonts w:hint="eastAsia"/>
          <w:snapToGrid/>
          <w:lang w:eastAsia="en-US"/>
        </w:rPr>
        <w:t>概述</w:t>
      </w:r>
      <w:bookmarkEnd w:id="5"/>
    </w:p>
    <w:p w14:paraId="5E521C4F" w14:textId="66386AEB" w:rsidR="00B533BE" w:rsidRPr="00B533BE" w:rsidRDefault="00B533BE" w:rsidP="00B533BE">
      <w:pPr>
        <w:ind w:left="720"/>
        <w:rPr>
          <w:lang w:eastAsia="en-US"/>
        </w:rPr>
      </w:pPr>
      <w:r>
        <w:rPr>
          <w:rFonts w:hint="eastAsia"/>
        </w:rPr>
        <w:t>包含了My</w:t>
      </w:r>
      <w:r>
        <w:rPr>
          <w:lang w:eastAsia="en-US"/>
        </w:rPr>
        <w:t>Meeting</w:t>
      </w:r>
      <w:r>
        <w:rPr>
          <w:rFonts w:hint="eastAsia"/>
        </w:rPr>
        <w:t>前后端的测试内容及报告。</w:t>
      </w:r>
    </w:p>
    <w:p w14:paraId="1641D19E" w14:textId="70275688" w:rsidR="00F03B5C" w:rsidRDefault="00F03B5C">
      <w:pPr>
        <w:pStyle w:val="1"/>
      </w:pPr>
      <w:bookmarkStart w:id="6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14:paraId="683C8F3A" w14:textId="71252925" w:rsidR="00F10A41" w:rsidRPr="00F10A41" w:rsidRDefault="00F10A41" w:rsidP="00F10A41">
      <w:pPr>
        <w:ind w:left="720"/>
      </w:pPr>
      <w:r>
        <w:rPr>
          <w:rFonts w:hint="eastAsia"/>
        </w:rPr>
        <w:t>服务端测试人员：沈玮杭、周嘉豪，</w:t>
      </w:r>
      <w:r w:rsidR="00B533BE">
        <w:rPr>
          <w:rFonts w:hint="eastAsia"/>
        </w:rPr>
        <w:t>通过Js脚本对服务器进行压力测试。移动端测试人员：陈乐，使用Jest对功能函数及组件进行</w:t>
      </w:r>
      <w:r w:rsidR="0009000E">
        <w:rPr>
          <w:rFonts w:hint="eastAsia"/>
        </w:rPr>
        <w:t>单元</w:t>
      </w:r>
      <w:r w:rsidR="00B533BE">
        <w:rPr>
          <w:rFonts w:hint="eastAsia"/>
        </w:rPr>
        <w:t>测试</w:t>
      </w:r>
      <w:r w:rsidR="0009000E">
        <w:rPr>
          <w:rFonts w:hint="eastAsia"/>
        </w:rPr>
        <w:t>，用手机进行系统测试。桌面端测试人员：蒋哲、周嘉豪，用电脑进行系统测试。</w:t>
      </w:r>
    </w:p>
    <w:p w14:paraId="5EF28CC9" w14:textId="7478226C" w:rsidR="004B0E53" w:rsidRDefault="004B0E53" w:rsidP="004B0E53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p w14:paraId="450A1140" w14:textId="126B708E" w:rsidR="00B533BE" w:rsidRDefault="00B533BE" w:rsidP="00B533BE">
      <w:pPr>
        <w:ind w:left="720"/>
      </w:pPr>
      <w:r>
        <w:rPr>
          <w:rFonts w:hint="eastAsia"/>
        </w:rPr>
        <w:t>移动端</w:t>
      </w:r>
      <w:r w:rsidR="0009000E">
        <w:rPr>
          <w:rFonts w:hint="eastAsia"/>
        </w:rPr>
        <w:t>应用</w:t>
      </w:r>
      <w:r>
        <w:rPr>
          <w:rFonts w:hint="eastAsia"/>
        </w:rPr>
        <w:t>测试：使用“J</w:t>
      </w:r>
      <w:r>
        <w:t>est+Enzym</w:t>
      </w:r>
      <w:r>
        <w:rPr>
          <w:rFonts w:hint="eastAsia"/>
        </w:rPr>
        <w:t>”进行r</w:t>
      </w:r>
      <w:r>
        <w:t>eact native</w:t>
      </w:r>
      <w:r>
        <w:rPr>
          <w:rFonts w:hint="eastAsia"/>
        </w:rPr>
        <w:t>测试</w:t>
      </w:r>
      <w:r w:rsidR="0009000E">
        <w:rPr>
          <w:rFonts w:hint="eastAsia"/>
        </w:rPr>
        <w:t>。在华为P</w:t>
      </w:r>
      <w:r w:rsidR="0009000E">
        <w:t>30</w:t>
      </w:r>
      <w:r w:rsidR="0009000E">
        <w:rPr>
          <w:rFonts w:hint="eastAsia"/>
        </w:rPr>
        <w:t>设备上进行系统测试</w:t>
      </w:r>
    </w:p>
    <w:p w14:paraId="73BF44A5" w14:textId="11495E85" w:rsidR="0009000E" w:rsidRDefault="0009000E" w:rsidP="00B533BE">
      <w:pPr>
        <w:ind w:left="720"/>
      </w:pPr>
      <w:r>
        <w:rPr>
          <w:rFonts w:hint="eastAsia"/>
        </w:rPr>
        <w:t>桌面端应用测试：在w</w:t>
      </w:r>
      <w:r>
        <w:t>indows10</w:t>
      </w:r>
      <w:r>
        <w:rPr>
          <w:rFonts w:hint="eastAsia"/>
        </w:rPr>
        <w:t>系统上进行系统测试。</w:t>
      </w:r>
    </w:p>
    <w:p w14:paraId="5DA9015C" w14:textId="51FFE4ED" w:rsidR="00B533BE" w:rsidRPr="00B533BE" w:rsidRDefault="00B533BE" w:rsidP="00B533BE">
      <w:pPr>
        <w:ind w:left="720"/>
      </w:pPr>
      <w:r>
        <w:rPr>
          <w:rFonts w:hint="eastAsia"/>
        </w:rPr>
        <w:t>服务端测试：使用Pu</w:t>
      </w:r>
      <w:r>
        <w:t>pteer</w:t>
      </w:r>
      <w:r>
        <w:rPr>
          <w:rFonts w:hint="eastAsia"/>
        </w:rPr>
        <w:t>进行压力测试。</w:t>
      </w:r>
    </w:p>
    <w:p w14:paraId="6E31B8E6" w14:textId="5BEACAEC" w:rsidR="00B01E70" w:rsidRDefault="00B01E70" w:rsidP="00B01E70">
      <w:pPr>
        <w:pStyle w:val="1"/>
      </w:pPr>
      <w:bookmarkStart w:id="8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14:paraId="270F626F" w14:textId="3920B196" w:rsidR="0009000E" w:rsidRDefault="0009000E" w:rsidP="0009000E">
      <w:pPr>
        <w:ind w:left="720"/>
      </w:pPr>
      <w:r>
        <w:rPr>
          <w:rFonts w:hint="eastAsia"/>
        </w:rPr>
        <w:t>系统测试共6</w:t>
      </w:r>
      <w:r w:rsidR="00A13B55">
        <w:t>8</w:t>
      </w:r>
      <w:r>
        <w:rPr>
          <w:rFonts w:hint="eastAsia"/>
        </w:rPr>
        <w:t>个用例，通过个数6</w:t>
      </w:r>
      <w:r w:rsidR="00A13B55">
        <w:t>4</w:t>
      </w:r>
      <w:r>
        <w:rPr>
          <w:rFonts w:hint="eastAsia"/>
        </w:rPr>
        <w:t>个，通过率9</w:t>
      </w:r>
      <w:r w:rsidR="00A13B55">
        <w:t>4.12</w:t>
      </w:r>
      <w:r>
        <w:t>%</w:t>
      </w:r>
      <w:r w:rsidR="000303E1">
        <w:rPr>
          <w:rFonts w:hint="eastAsia"/>
        </w:rPr>
        <w:t>。</w:t>
      </w:r>
    </w:p>
    <w:p w14:paraId="646E4ECB" w14:textId="0BAAC1F3" w:rsidR="00810DC9" w:rsidRPr="00A13B55" w:rsidRDefault="00A13B55" w:rsidP="00A13B55">
      <w:pPr>
        <w:jc w:val="center"/>
      </w:pPr>
      <w:r w:rsidRPr="00A13B55">
        <w:drawing>
          <wp:inline distT="0" distB="0" distL="0" distR="0" wp14:anchorId="23B5C6FF" wp14:editId="72AFC04A">
            <wp:extent cx="5943600" cy="19659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725CB" w14:textId="532EB5B6" w:rsidR="000303E1" w:rsidRDefault="000303E1" w:rsidP="00A13B55"/>
    <w:p w14:paraId="41FDDE99" w14:textId="43515CB6" w:rsidR="00A13B55" w:rsidRDefault="00A13B55" w:rsidP="00A13B55"/>
    <w:p w14:paraId="235E96BF" w14:textId="16397CA9" w:rsidR="00A13B55" w:rsidRDefault="00A13B55" w:rsidP="00A13B55"/>
    <w:p w14:paraId="367029B9" w14:textId="64D45FCC" w:rsidR="00A13B55" w:rsidRDefault="00A13B55" w:rsidP="00A13B55"/>
    <w:p w14:paraId="426C074D" w14:textId="77777777" w:rsidR="00A13B55" w:rsidRPr="0009000E" w:rsidRDefault="00A13B55" w:rsidP="00A13B55">
      <w:pPr>
        <w:rPr>
          <w:rFonts w:hint="eastAsia"/>
        </w:rPr>
      </w:pPr>
    </w:p>
    <w:p w14:paraId="6AE1FAA5" w14:textId="4D78EC16" w:rsidR="007F35AF" w:rsidRPr="00810DC9" w:rsidRDefault="005E7E40" w:rsidP="00810DC9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9" w:name="_Toc393891307"/>
      <w:r>
        <w:rPr>
          <w:rFonts w:ascii="Arial" w:hAnsi="Arial" w:hint="eastAsia"/>
          <w:snapToGrid/>
        </w:rPr>
        <w:lastRenderedPageBreak/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9"/>
    </w:p>
    <w:p w14:paraId="7A597284" w14:textId="77777777"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935"/>
        <w:gridCol w:w="992"/>
        <w:gridCol w:w="1417"/>
      </w:tblGrid>
      <w:tr w:rsidR="00955DC2" w14:paraId="77CEFA3D" w14:textId="77777777" w:rsidTr="000303E1">
        <w:tc>
          <w:tcPr>
            <w:tcW w:w="3916" w:type="dxa"/>
            <w:gridSpan w:val="2"/>
            <w:shd w:val="clear" w:color="auto" w:fill="E7E6E6" w:themeFill="background2"/>
          </w:tcPr>
          <w:p w14:paraId="548B256B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14:paraId="79275043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14:paraId="743F04BC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 w14:paraId="30A59DCE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14:paraId="5CA3A4E7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935" w:type="dxa"/>
            <w:shd w:val="clear" w:color="auto" w:fill="E7E6E6" w:themeFill="background2"/>
          </w:tcPr>
          <w:p w14:paraId="0CFA0D2F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992" w:type="dxa"/>
            <w:shd w:val="clear" w:color="auto" w:fill="E7E6E6" w:themeFill="background2"/>
          </w:tcPr>
          <w:p w14:paraId="6FD880B0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417" w:type="dxa"/>
            <w:shd w:val="clear" w:color="auto" w:fill="E7E6E6" w:themeFill="background2"/>
          </w:tcPr>
          <w:p w14:paraId="5FCDDE1D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14:paraId="12D6AFB2" w14:textId="77777777" w:rsidTr="000303E1">
        <w:tc>
          <w:tcPr>
            <w:tcW w:w="993" w:type="dxa"/>
            <w:vMerge w:val="restart"/>
          </w:tcPr>
          <w:p w14:paraId="5A62F217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14:paraId="20EE46FB" w14:textId="3B02656B" w:rsidR="00955DC2" w:rsidRPr="00BF6954" w:rsidRDefault="000303E1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注册</w:t>
            </w:r>
          </w:p>
        </w:tc>
        <w:tc>
          <w:tcPr>
            <w:tcW w:w="979" w:type="dxa"/>
          </w:tcPr>
          <w:p w14:paraId="7025D0DD" w14:textId="3C5D65D4" w:rsidR="00955DC2" w:rsidRPr="00BF11EB" w:rsidRDefault="000303E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14:paraId="75CAABA3" w14:textId="58D8C26F" w:rsidR="00955DC2" w:rsidRPr="00BF11EB" w:rsidRDefault="000303E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935" w:type="dxa"/>
          </w:tcPr>
          <w:p w14:paraId="7B278811" w14:textId="0EA80274" w:rsidR="00955DC2" w:rsidRPr="00BF11EB" w:rsidRDefault="000303E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992" w:type="dxa"/>
          </w:tcPr>
          <w:p w14:paraId="369BFE1F" w14:textId="5E72E5B8" w:rsidR="00955DC2" w:rsidRPr="00BF11EB" w:rsidRDefault="000303E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417" w:type="dxa"/>
          </w:tcPr>
          <w:p w14:paraId="1970AE2D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481998E5" w14:textId="77777777" w:rsidTr="000303E1">
        <w:tc>
          <w:tcPr>
            <w:tcW w:w="993" w:type="dxa"/>
            <w:vMerge/>
          </w:tcPr>
          <w:p w14:paraId="511EEDBF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2A938710" w14:textId="2B1F32FE" w:rsidR="00955DC2" w:rsidRPr="00BF6954" w:rsidRDefault="000303E1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加入会议</w:t>
            </w:r>
          </w:p>
        </w:tc>
        <w:tc>
          <w:tcPr>
            <w:tcW w:w="979" w:type="dxa"/>
          </w:tcPr>
          <w:p w14:paraId="78B14002" w14:textId="78E3ABEA" w:rsidR="00955DC2" w:rsidRPr="00BF11EB" w:rsidRDefault="000303E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14:paraId="42F18CB4" w14:textId="47594BAE" w:rsidR="00955DC2" w:rsidRPr="00BF11EB" w:rsidRDefault="000303E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935" w:type="dxa"/>
          </w:tcPr>
          <w:p w14:paraId="47AFB885" w14:textId="47B91C3D" w:rsidR="00955DC2" w:rsidRPr="00BF11EB" w:rsidRDefault="000303E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992" w:type="dxa"/>
          </w:tcPr>
          <w:p w14:paraId="3B46AC12" w14:textId="237D3BAF" w:rsidR="00955DC2" w:rsidRPr="00BF11EB" w:rsidRDefault="000303E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417" w:type="dxa"/>
          </w:tcPr>
          <w:p w14:paraId="2143FBA4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2B766B86" w14:textId="77777777" w:rsidTr="000303E1">
        <w:tc>
          <w:tcPr>
            <w:tcW w:w="993" w:type="dxa"/>
            <w:vMerge/>
          </w:tcPr>
          <w:p w14:paraId="5E009272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56FF1653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14:paraId="1308521C" w14:textId="39813311" w:rsidR="00955DC2" w:rsidRPr="00BF11EB" w:rsidRDefault="000303E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  <w:r>
              <w:rPr>
                <w:rFonts w:ascii="Times New Roman"/>
                <w:snapToGrid/>
              </w:rPr>
              <w:t>8</w:t>
            </w:r>
          </w:p>
        </w:tc>
        <w:tc>
          <w:tcPr>
            <w:tcW w:w="1116" w:type="dxa"/>
          </w:tcPr>
          <w:p w14:paraId="4142BB7D" w14:textId="4AC0A136" w:rsidR="00955DC2" w:rsidRPr="00BF11EB" w:rsidRDefault="000303E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9</w:t>
            </w:r>
            <w:r>
              <w:rPr>
                <w:rFonts w:ascii="Times New Roman"/>
                <w:snapToGrid/>
              </w:rPr>
              <w:t>9%</w:t>
            </w:r>
          </w:p>
        </w:tc>
        <w:tc>
          <w:tcPr>
            <w:tcW w:w="935" w:type="dxa"/>
          </w:tcPr>
          <w:p w14:paraId="381F708B" w14:textId="5AF56384" w:rsidR="00955DC2" w:rsidRPr="00BF11EB" w:rsidRDefault="000303E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992" w:type="dxa"/>
          </w:tcPr>
          <w:p w14:paraId="292D5EF0" w14:textId="256ACA9E" w:rsidR="00955DC2" w:rsidRPr="00BF11EB" w:rsidRDefault="006D57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</w:t>
            </w:r>
            <w:r w:rsidR="000303E1">
              <w:rPr>
                <w:rFonts w:ascii="Times New Roman"/>
                <w:snapToGrid/>
              </w:rPr>
              <w:t>%</w:t>
            </w:r>
          </w:p>
        </w:tc>
        <w:tc>
          <w:tcPr>
            <w:tcW w:w="1417" w:type="dxa"/>
          </w:tcPr>
          <w:p w14:paraId="4C9FD9E1" w14:textId="709DD52C" w:rsidR="00955DC2" w:rsidRPr="00BF11EB" w:rsidRDefault="000303E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缺陷中三个一般错误，一个微小错误</w:t>
            </w:r>
          </w:p>
        </w:tc>
      </w:tr>
      <w:tr w:rsidR="00810DC9" w14:paraId="37ABA071" w14:textId="77777777" w:rsidTr="000303E1">
        <w:tc>
          <w:tcPr>
            <w:tcW w:w="993" w:type="dxa"/>
            <w:vMerge w:val="restart"/>
          </w:tcPr>
          <w:p w14:paraId="7907C4E6" w14:textId="77777777" w:rsidR="00810DC9" w:rsidRPr="00BF6954" w:rsidRDefault="00810DC9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14:paraId="3A19A7DD" w14:textId="77777777" w:rsidR="00810DC9" w:rsidRPr="00BF6954" w:rsidRDefault="00810DC9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14:paraId="054989F4" w14:textId="77777777" w:rsidR="00810DC9" w:rsidRPr="00BF6954" w:rsidRDefault="00810DC9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 w14:paraId="713DFFBF" w14:textId="77777777" w:rsidR="00810DC9" w:rsidRPr="00BF6954" w:rsidRDefault="00810DC9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14:paraId="728945BC" w14:textId="7EC733DE" w:rsidR="00810DC9" w:rsidRPr="00BF11EB" w:rsidRDefault="00810DC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1745272C" w14:textId="0D2E58C3" w:rsidR="00810DC9" w:rsidRPr="00BF11EB" w:rsidRDefault="00810DC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935" w:type="dxa"/>
          </w:tcPr>
          <w:p w14:paraId="52FC8FC9" w14:textId="460FEB22" w:rsidR="00810DC9" w:rsidRPr="00BF11EB" w:rsidRDefault="00810DC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992" w:type="dxa"/>
          </w:tcPr>
          <w:p w14:paraId="3E24F2D4" w14:textId="6BBC5D54" w:rsidR="00810DC9" w:rsidRPr="00BF11EB" w:rsidRDefault="00810DC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417" w:type="dxa"/>
          </w:tcPr>
          <w:p w14:paraId="2A847C91" w14:textId="7BCF93ED" w:rsidR="00810DC9" w:rsidRPr="00BF11EB" w:rsidRDefault="00810DC9" w:rsidP="006D57A8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810DC9" w14:paraId="7889D20B" w14:textId="77777777" w:rsidTr="000303E1">
        <w:tc>
          <w:tcPr>
            <w:tcW w:w="993" w:type="dxa"/>
            <w:vMerge/>
          </w:tcPr>
          <w:p w14:paraId="4E36D9C1" w14:textId="77777777" w:rsidR="00810DC9" w:rsidRPr="00BF6954" w:rsidRDefault="00810DC9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294C9EA0" w14:textId="77777777" w:rsidR="00810DC9" w:rsidRPr="00BF6954" w:rsidRDefault="00810DC9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14:paraId="7B6E2DF9" w14:textId="0E9CA963" w:rsidR="00810DC9" w:rsidRPr="00BF11EB" w:rsidRDefault="00810DC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5</w:t>
            </w:r>
          </w:p>
        </w:tc>
        <w:tc>
          <w:tcPr>
            <w:tcW w:w="1116" w:type="dxa"/>
          </w:tcPr>
          <w:p w14:paraId="4CE69F18" w14:textId="7539FEB2" w:rsidR="00810DC9" w:rsidRPr="00BF11EB" w:rsidRDefault="00810DC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935" w:type="dxa"/>
          </w:tcPr>
          <w:p w14:paraId="46723C73" w14:textId="2971974D" w:rsidR="00810DC9" w:rsidRPr="00BF11EB" w:rsidRDefault="00810DC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992" w:type="dxa"/>
          </w:tcPr>
          <w:p w14:paraId="2785F4BA" w14:textId="05C63DEB" w:rsidR="00810DC9" w:rsidRPr="00BF11EB" w:rsidRDefault="00810DC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417" w:type="dxa"/>
          </w:tcPr>
          <w:p w14:paraId="590A3B17" w14:textId="77777777" w:rsidR="00810DC9" w:rsidRPr="00BF11EB" w:rsidRDefault="00810DC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810DC9" w14:paraId="16C0375D" w14:textId="77777777" w:rsidTr="000303E1">
        <w:tc>
          <w:tcPr>
            <w:tcW w:w="993" w:type="dxa"/>
            <w:vMerge/>
          </w:tcPr>
          <w:p w14:paraId="5A4BF764" w14:textId="77777777" w:rsidR="00810DC9" w:rsidRPr="00BF6954" w:rsidRDefault="00810DC9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2F5E99DC" w14:textId="23CA65C5" w:rsidR="00810DC9" w:rsidRPr="00BF6954" w:rsidRDefault="00080A9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压力</w:t>
            </w:r>
          </w:p>
        </w:tc>
        <w:tc>
          <w:tcPr>
            <w:tcW w:w="979" w:type="dxa"/>
          </w:tcPr>
          <w:p w14:paraId="5B41614A" w14:textId="26AF068E" w:rsidR="00810DC9" w:rsidRPr="00BF11EB" w:rsidRDefault="00080A9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763E41F3" w14:textId="5D1DFE27" w:rsidR="00810DC9" w:rsidRPr="00BF11EB" w:rsidRDefault="00080A9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935" w:type="dxa"/>
          </w:tcPr>
          <w:p w14:paraId="4D7500F6" w14:textId="62AC159A" w:rsidR="00810DC9" w:rsidRPr="00BF11EB" w:rsidRDefault="00080A9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992" w:type="dxa"/>
          </w:tcPr>
          <w:p w14:paraId="1CB2B69C" w14:textId="7EC5A350" w:rsidR="00810DC9" w:rsidRPr="00BF11EB" w:rsidRDefault="00080A9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417" w:type="dxa"/>
          </w:tcPr>
          <w:p w14:paraId="0F143EF7" w14:textId="77777777" w:rsidR="00810DC9" w:rsidRPr="00BF11EB" w:rsidRDefault="00810DC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810DC9" w14:paraId="36B4F687" w14:textId="77777777" w:rsidTr="000303E1">
        <w:tc>
          <w:tcPr>
            <w:tcW w:w="993" w:type="dxa"/>
            <w:vMerge/>
          </w:tcPr>
          <w:p w14:paraId="6718B603" w14:textId="77777777" w:rsidR="00810DC9" w:rsidRPr="00BF6954" w:rsidRDefault="00810DC9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3A0B7904" w14:textId="77777777" w:rsidR="00810DC9" w:rsidRPr="00BF6954" w:rsidRDefault="00810DC9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14:paraId="652E65D1" w14:textId="796508F5" w:rsidR="00810DC9" w:rsidRPr="00626E1B" w:rsidRDefault="00626E1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7</w:t>
            </w:r>
          </w:p>
        </w:tc>
        <w:tc>
          <w:tcPr>
            <w:tcW w:w="1116" w:type="dxa"/>
          </w:tcPr>
          <w:p w14:paraId="4004FB30" w14:textId="42EF822B" w:rsidR="00810DC9" w:rsidRPr="00626E1B" w:rsidRDefault="00626E1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935" w:type="dxa"/>
          </w:tcPr>
          <w:p w14:paraId="1A25285F" w14:textId="79617533" w:rsidR="00810DC9" w:rsidRPr="00626E1B" w:rsidRDefault="00626E1B" w:rsidP="00626E1B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992" w:type="dxa"/>
          </w:tcPr>
          <w:p w14:paraId="1E8A8660" w14:textId="21EDEAC7" w:rsidR="00810DC9" w:rsidRPr="00626E1B" w:rsidRDefault="00626E1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417" w:type="dxa"/>
          </w:tcPr>
          <w:p w14:paraId="4351DDC0" w14:textId="77777777" w:rsidR="00810DC9" w:rsidRPr="00626E1B" w:rsidRDefault="00810DC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51E2D2C4" w14:textId="77777777" w:rsidTr="000303E1">
        <w:tc>
          <w:tcPr>
            <w:tcW w:w="993" w:type="dxa"/>
          </w:tcPr>
          <w:p w14:paraId="57626279" w14:textId="77777777"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74689618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14:paraId="6B530443" w14:textId="7E07A590" w:rsidR="00955DC2" w:rsidRPr="00810DC9" w:rsidRDefault="00810DC9" w:rsidP="00810DC9">
            <w:pPr>
              <w:spacing w:after="120"/>
              <w:jc w:val="center"/>
              <w:rPr>
                <w:rFonts w:ascii="Times New Roman"/>
                <w:iCs/>
                <w:snapToGrid/>
                <w:color w:val="000000" w:themeColor="text1"/>
              </w:rPr>
            </w:pPr>
            <w:r w:rsidRPr="00810DC9">
              <w:rPr>
                <w:rFonts w:ascii="Times New Roman"/>
                <w:iCs/>
                <w:snapToGrid/>
                <w:color w:val="000000" w:themeColor="text1"/>
              </w:rPr>
              <w:t>24</w:t>
            </w:r>
          </w:p>
        </w:tc>
        <w:tc>
          <w:tcPr>
            <w:tcW w:w="1116" w:type="dxa"/>
          </w:tcPr>
          <w:p w14:paraId="6AD76DC2" w14:textId="22F3A155" w:rsidR="00955DC2" w:rsidRPr="00810DC9" w:rsidRDefault="00810DC9" w:rsidP="00810DC9">
            <w:pPr>
              <w:spacing w:after="120"/>
              <w:jc w:val="center"/>
              <w:rPr>
                <w:rFonts w:ascii="Times New Roman"/>
                <w:iCs/>
                <w:snapToGrid/>
                <w:color w:val="000000" w:themeColor="text1"/>
              </w:rPr>
            </w:pPr>
            <w:r w:rsidRPr="00810DC9">
              <w:rPr>
                <w:rFonts w:ascii="Times New Roman" w:hint="eastAsia"/>
                <w:iCs/>
                <w:snapToGrid/>
                <w:color w:val="000000" w:themeColor="text1"/>
              </w:rPr>
              <w:t>1</w:t>
            </w:r>
            <w:r w:rsidRPr="00810DC9">
              <w:rPr>
                <w:rFonts w:ascii="Times New Roman"/>
                <w:iCs/>
                <w:snapToGrid/>
                <w:color w:val="000000" w:themeColor="text1"/>
              </w:rPr>
              <w:t>00%</w:t>
            </w:r>
          </w:p>
        </w:tc>
        <w:tc>
          <w:tcPr>
            <w:tcW w:w="935" w:type="dxa"/>
          </w:tcPr>
          <w:p w14:paraId="659A8936" w14:textId="77810C86" w:rsidR="00955DC2" w:rsidRPr="00810DC9" w:rsidRDefault="00810DC9" w:rsidP="00810DC9">
            <w:pPr>
              <w:spacing w:after="120"/>
              <w:jc w:val="center"/>
              <w:rPr>
                <w:rFonts w:ascii="Times New Roman"/>
                <w:iCs/>
                <w:snapToGrid/>
                <w:color w:val="000000" w:themeColor="text1"/>
              </w:rPr>
            </w:pPr>
            <w:r w:rsidRPr="00810DC9">
              <w:rPr>
                <w:rFonts w:ascii="Times New Roman" w:hint="eastAsia"/>
                <w:iCs/>
                <w:snapToGrid/>
                <w:color w:val="000000" w:themeColor="text1"/>
              </w:rPr>
              <w:t>0</w:t>
            </w:r>
          </w:p>
        </w:tc>
        <w:tc>
          <w:tcPr>
            <w:tcW w:w="992" w:type="dxa"/>
          </w:tcPr>
          <w:p w14:paraId="748EBF72" w14:textId="2CCA57EF" w:rsidR="00955DC2" w:rsidRPr="00810DC9" w:rsidRDefault="00810DC9" w:rsidP="00810DC9">
            <w:pPr>
              <w:spacing w:after="120"/>
              <w:jc w:val="center"/>
              <w:rPr>
                <w:rFonts w:ascii="Times New Roman"/>
                <w:iCs/>
                <w:snapToGrid/>
                <w:color w:val="000000" w:themeColor="text1"/>
              </w:rPr>
            </w:pPr>
            <w:r w:rsidRPr="00810DC9">
              <w:rPr>
                <w:rFonts w:ascii="Times New Roman" w:hint="eastAsia"/>
                <w:iCs/>
                <w:snapToGrid/>
                <w:color w:val="000000" w:themeColor="text1"/>
              </w:rPr>
              <w:t>0</w:t>
            </w:r>
          </w:p>
        </w:tc>
        <w:tc>
          <w:tcPr>
            <w:tcW w:w="1417" w:type="dxa"/>
          </w:tcPr>
          <w:p w14:paraId="235368A9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14:paraId="05BC8BF6" w14:textId="77777777"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2D521F48" w14:textId="77777777" w:rsidR="005E7E40" w:rsidRPr="00562AE3" w:rsidRDefault="00D71D88" w:rsidP="005E7E40">
      <w:pPr>
        <w:pStyle w:val="2"/>
        <w:rPr>
          <w:snapToGrid/>
          <w:lang w:eastAsia="en-US"/>
        </w:rPr>
      </w:pPr>
      <w:bookmarkStart w:id="10" w:name="_Toc393891308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0"/>
    </w:p>
    <w:p w14:paraId="47C6AAF2" w14:textId="77777777"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14:paraId="7A0544F7" w14:textId="77777777" w:rsidTr="007614BC">
        <w:tc>
          <w:tcPr>
            <w:tcW w:w="1596" w:type="dxa"/>
            <w:shd w:val="clear" w:color="auto" w:fill="E7E6E6" w:themeFill="background2"/>
          </w:tcPr>
          <w:p w14:paraId="2B98D497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14:paraId="2120740F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14:paraId="751116B2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14:paraId="2BA0B429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14:paraId="4F2C485C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14:paraId="70E0C57D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14:paraId="3C067015" w14:textId="77777777" w:rsidTr="007614BC">
        <w:tc>
          <w:tcPr>
            <w:tcW w:w="1596" w:type="dxa"/>
          </w:tcPr>
          <w:p w14:paraId="3733C1F9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14:paraId="57A54C3D" w14:textId="3CC025D0" w:rsidR="00B90DCB" w:rsidRPr="007F35AF" w:rsidRDefault="00810DC9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7B6AB7BE" w14:textId="3277785A" w:rsidR="00B90DCB" w:rsidRPr="007F35AF" w:rsidRDefault="00810DC9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4817F054" w14:textId="2C50DBBB" w:rsidR="00B90DCB" w:rsidRPr="007F35AF" w:rsidRDefault="00810DC9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3</w:t>
            </w:r>
          </w:p>
        </w:tc>
        <w:tc>
          <w:tcPr>
            <w:tcW w:w="1439" w:type="dxa"/>
          </w:tcPr>
          <w:p w14:paraId="596BAD8A" w14:textId="350A4FE7" w:rsidR="00B90DCB" w:rsidRPr="007F35AF" w:rsidRDefault="00810DC9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  <w:tc>
          <w:tcPr>
            <w:tcW w:w="1439" w:type="dxa"/>
          </w:tcPr>
          <w:p w14:paraId="12ED7DF9" w14:textId="67A828E2" w:rsidR="00B90DCB" w:rsidRPr="007F35AF" w:rsidRDefault="00810DC9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4</w:t>
            </w:r>
          </w:p>
        </w:tc>
      </w:tr>
      <w:tr w:rsidR="00B90DCB" w14:paraId="51273CC8" w14:textId="77777777" w:rsidTr="007614BC">
        <w:tc>
          <w:tcPr>
            <w:tcW w:w="1596" w:type="dxa"/>
          </w:tcPr>
          <w:p w14:paraId="5E069910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14:paraId="3E2AE6EF" w14:textId="39354962" w:rsidR="00B90DCB" w:rsidRPr="007F35AF" w:rsidRDefault="00810DC9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0EEA3CCA" w14:textId="4C4D01ED" w:rsidR="00B90DCB" w:rsidRPr="007F35AF" w:rsidRDefault="00810DC9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4B2ABC51" w14:textId="135179F3" w:rsidR="00B90DCB" w:rsidRPr="007F35AF" w:rsidRDefault="00810DC9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7</w:t>
            </w:r>
            <w:r>
              <w:rPr>
                <w:rFonts w:ascii="Times New Roman"/>
                <w:snapToGrid/>
                <w:sz w:val="21"/>
                <w:szCs w:val="21"/>
              </w:rPr>
              <w:t>5%</w:t>
            </w:r>
          </w:p>
        </w:tc>
        <w:tc>
          <w:tcPr>
            <w:tcW w:w="1439" w:type="dxa"/>
          </w:tcPr>
          <w:p w14:paraId="41874C56" w14:textId="7D40E77C" w:rsidR="00B90DCB" w:rsidRPr="007F35AF" w:rsidRDefault="00810DC9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  <w:r>
              <w:rPr>
                <w:rFonts w:ascii="Times New Roman"/>
                <w:snapToGrid/>
                <w:sz w:val="21"/>
                <w:szCs w:val="21"/>
              </w:rPr>
              <w:t>5%</w:t>
            </w:r>
          </w:p>
        </w:tc>
        <w:tc>
          <w:tcPr>
            <w:tcW w:w="1439" w:type="dxa"/>
          </w:tcPr>
          <w:p w14:paraId="7E886212" w14:textId="297E3104" w:rsidR="00B90DCB" w:rsidRPr="007F35AF" w:rsidRDefault="00810DC9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sz w:val="21"/>
                <w:szCs w:val="21"/>
              </w:rPr>
              <w:t>00%</w:t>
            </w:r>
          </w:p>
        </w:tc>
      </w:tr>
    </w:tbl>
    <w:p w14:paraId="6953A264" w14:textId="77777777"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14:paraId="4889B915" w14:textId="77777777"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668E43E7" w14:textId="77777777" w:rsidR="006A64AF" w:rsidRDefault="00A25C0D" w:rsidP="002E71CC">
      <w:pPr>
        <w:pStyle w:val="1"/>
        <w:rPr>
          <w:rFonts w:ascii="Arial" w:hAnsi="Arial"/>
          <w:snapToGrid/>
        </w:rPr>
      </w:pPr>
      <w:bookmarkStart w:id="11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1"/>
    </w:p>
    <w:p w14:paraId="7ACFD69F" w14:textId="77777777"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2" w:name="_Toc393891310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2"/>
    </w:p>
    <w:p w14:paraId="76428BC9" w14:textId="77777777"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988"/>
        <w:gridCol w:w="709"/>
        <w:gridCol w:w="850"/>
        <w:gridCol w:w="1559"/>
        <w:gridCol w:w="3544"/>
        <w:gridCol w:w="1701"/>
      </w:tblGrid>
      <w:tr w:rsidR="009C7261" w:rsidRPr="00790B3E" w14:paraId="4AE50A88" w14:textId="77777777" w:rsidTr="00810DC9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71F99A8C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0FAAE8DE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2AB457CE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6399346E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077D3B74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6A5E7C4C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45D3616D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594D6910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09C47C2F" w14:textId="77777777"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51DCC3BB" w14:textId="77777777"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1D4DC0AA" w14:textId="77777777"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14:paraId="23ED921D" w14:textId="77777777" w:rsidTr="00810DC9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D1D5E7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7D83C" w14:textId="38AF122D" w:rsidR="009C7261" w:rsidRPr="007F35AF" w:rsidRDefault="00810DC9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001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F3D0F" w14:textId="4622F0B4" w:rsidR="009C7261" w:rsidRPr="007F35AF" w:rsidRDefault="00810DC9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611F5" w14:textId="0DD91F32" w:rsidR="009C7261" w:rsidRPr="007F35AF" w:rsidRDefault="00810DC9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移动端登录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BD5F8" w14:textId="65E83ECA" w:rsidR="009C7261" w:rsidRPr="007F35AF" w:rsidRDefault="00810DC9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登录提示信息错误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C6F80" w14:textId="271DF3DD" w:rsidR="009C7261" w:rsidRPr="007F35AF" w:rsidRDefault="00810DC9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在邮箱或密码错误的情况下登录时应提示密码或邮箱错误，实际却提示网络出错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E4444" w14:textId="741DA812" w:rsidR="009C7261" w:rsidRPr="007F35AF" w:rsidRDefault="00810DC9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M</w:t>
            </w:r>
            <w:r>
              <w:rPr>
                <w:rFonts w:ascii="Times New Roman"/>
                <w:color w:val="000000"/>
                <w:sz w:val="21"/>
                <w:szCs w:val="21"/>
              </w:rPr>
              <w:t>yMeeting-MobileClient-testcase-039</w:t>
            </w:r>
          </w:p>
        </w:tc>
      </w:tr>
      <w:tr w:rsidR="009C7261" w:rsidRPr="00790B3E" w14:paraId="1E5C3515" w14:textId="77777777" w:rsidTr="00810DC9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0B18DC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594DB" w14:textId="0F8FFE05" w:rsidR="009C7261" w:rsidRPr="007F35AF" w:rsidRDefault="00810DC9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ug002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C3C72" w14:textId="7FB2593E" w:rsidR="009C7261" w:rsidRPr="007F35AF" w:rsidRDefault="00810DC9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7C5AC" w14:textId="6E6E297D" w:rsidR="009C7261" w:rsidRPr="007F35AF" w:rsidRDefault="00810DC9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桌面端会议内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717C6" w14:textId="6339E3AB" w:rsidR="009C7261" w:rsidRPr="007F35AF" w:rsidRDefault="00810DC9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房主踢人后成员仍可入会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7DAEC" w14:textId="7FB89C01" w:rsidR="009C7261" w:rsidRPr="007F35AF" w:rsidRDefault="00810DC9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810DC9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被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房主</w:t>
            </w:r>
            <w:r w:rsidRPr="00810DC9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踢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出</w:t>
            </w:r>
            <w:r w:rsidRPr="00810DC9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的人被移出房间但可以再次加入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68154" w14:textId="145518B5" w:rsidR="009C7261" w:rsidRPr="007F35AF" w:rsidRDefault="00810DC9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M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yMeeting-testcase-026</w:t>
            </w:r>
          </w:p>
        </w:tc>
      </w:tr>
      <w:tr w:rsidR="009C7261" w:rsidRPr="00790B3E" w14:paraId="7B6C5C28" w14:textId="77777777" w:rsidTr="00810DC9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6D17A2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lastRenderedPageBreak/>
              <w:t>3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073C0" w14:textId="571E70D5" w:rsidR="009C7261" w:rsidRPr="007F35AF" w:rsidRDefault="00810DC9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ug003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554AE" w14:textId="24772133" w:rsidR="009C7261" w:rsidRPr="007F35AF" w:rsidRDefault="00810DC9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E7F71" w14:textId="0B663F03" w:rsidR="009C7261" w:rsidRPr="007F35AF" w:rsidRDefault="00810DC9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桌面端会议内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BB890" w14:textId="6EE6236C" w:rsidR="009C7261" w:rsidRPr="007F35AF" w:rsidRDefault="00810DC9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房主静音成员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45417" w14:textId="02666F2C" w:rsidR="009C7261" w:rsidRPr="007F35AF" w:rsidRDefault="00810DC9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被房主关闭音频的成员虽然</w:t>
            </w:r>
            <w:r w:rsidR="00C0347A">
              <w:rPr>
                <w:rFonts w:ascii="Times New Roman" w:hint="eastAsia"/>
                <w:color w:val="000000"/>
                <w:sz w:val="21"/>
                <w:szCs w:val="21"/>
              </w:rPr>
              <w:t>被</w:t>
            </w:r>
            <w:r w:rsidR="00C0347A" w:rsidRPr="00810DC9">
              <w:rPr>
                <w:rFonts w:ascii="Times New Roman" w:hint="eastAsia"/>
                <w:color w:val="000000"/>
                <w:sz w:val="21"/>
                <w:szCs w:val="21"/>
              </w:rPr>
              <w:t>关闭</w:t>
            </w:r>
            <w:r w:rsidR="00C0347A">
              <w:rPr>
                <w:rFonts w:ascii="Times New Roman" w:hint="eastAsia"/>
                <w:color w:val="000000"/>
                <w:sz w:val="21"/>
                <w:szCs w:val="21"/>
              </w:rPr>
              <w:t>了</w:t>
            </w:r>
            <w:r w:rsidRPr="00810DC9">
              <w:rPr>
                <w:rFonts w:ascii="Times New Roman" w:hint="eastAsia"/>
                <w:color w:val="000000"/>
                <w:sz w:val="21"/>
                <w:szCs w:val="21"/>
              </w:rPr>
              <w:t>音频，但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仍</w:t>
            </w:r>
            <w:r w:rsidRPr="00810DC9">
              <w:rPr>
                <w:rFonts w:ascii="Times New Roman" w:hint="eastAsia"/>
                <w:color w:val="000000"/>
                <w:sz w:val="21"/>
                <w:szCs w:val="21"/>
              </w:rPr>
              <w:t>能</w:t>
            </w:r>
            <w:r w:rsidR="00C0347A">
              <w:rPr>
                <w:rFonts w:ascii="Times New Roman" w:hint="eastAsia"/>
                <w:color w:val="000000"/>
                <w:sz w:val="21"/>
                <w:szCs w:val="21"/>
              </w:rPr>
              <w:t>自己</w:t>
            </w:r>
            <w:r w:rsidRPr="00810DC9">
              <w:rPr>
                <w:rFonts w:ascii="Times New Roman" w:hint="eastAsia"/>
                <w:color w:val="000000"/>
                <w:sz w:val="21"/>
                <w:szCs w:val="21"/>
              </w:rPr>
              <w:t>打开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ABFCA" w14:textId="6A5F4679" w:rsidR="009C7261" w:rsidRPr="00810DC9" w:rsidRDefault="00810DC9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MyMeeting-testcase-028</w:t>
            </w:r>
          </w:p>
        </w:tc>
      </w:tr>
      <w:tr w:rsidR="00C0347A" w:rsidRPr="00790B3E" w14:paraId="6A2BF330" w14:textId="77777777" w:rsidTr="00810DC9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1BFFC4" w14:textId="331D6C6D" w:rsidR="00C0347A" w:rsidRPr="007F35AF" w:rsidRDefault="00C0347A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FC6B0" w14:textId="1AB6B716" w:rsidR="00C0347A" w:rsidRDefault="00C0347A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ug004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62886" w14:textId="4D0F3AA3" w:rsidR="00C0347A" w:rsidRDefault="00C0347A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D8DAB" w14:textId="79D1A4F7" w:rsidR="00C0347A" w:rsidRDefault="00C0347A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桌面端会议内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0D607" w14:textId="23359C46" w:rsidR="00C0347A" w:rsidRDefault="00C0347A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房主静音所有人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F9C97" w14:textId="5B38AF4B" w:rsidR="00C0347A" w:rsidRDefault="00C0347A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其他成员</w:t>
            </w:r>
            <w:r w:rsidRPr="00810DC9">
              <w:rPr>
                <w:rFonts w:ascii="Times New Roman" w:hint="eastAsia"/>
                <w:color w:val="000000"/>
                <w:sz w:val="21"/>
                <w:szCs w:val="21"/>
              </w:rPr>
              <w:t>音频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虽然被</w:t>
            </w:r>
            <w:r w:rsidRPr="00810DC9">
              <w:rPr>
                <w:rFonts w:ascii="Times New Roman" w:hint="eastAsia"/>
                <w:color w:val="000000"/>
                <w:sz w:val="21"/>
                <w:szCs w:val="21"/>
              </w:rPr>
              <w:t>关闭，但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仍</w:t>
            </w:r>
            <w:r w:rsidRPr="00810DC9">
              <w:rPr>
                <w:rFonts w:ascii="Times New Roman" w:hint="eastAsia"/>
                <w:color w:val="000000"/>
                <w:sz w:val="21"/>
                <w:szCs w:val="21"/>
              </w:rPr>
              <w:t>能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自己</w:t>
            </w:r>
            <w:r w:rsidRPr="00810DC9">
              <w:rPr>
                <w:rFonts w:ascii="Times New Roman" w:hint="eastAsia"/>
                <w:color w:val="000000"/>
                <w:sz w:val="21"/>
                <w:szCs w:val="21"/>
              </w:rPr>
              <w:t>打开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722BA" w14:textId="44CF08B2" w:rsidR="00C0347A" w:rsidRDefault="00C0347A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M</w:t>
            </w:r>
            <w:r>
              <w:rPr>
                <w:rFonts w:ascii="Times New Roman"/>
                <w:color w:val="000000"/>
                <w:sz w:val="21"/>
                <w:szCs w:val="21"/>
              </w:rPr>
              <w:t>yMeeting-testcase-029</w:t>
            </w:r>
          </w:p>
        </w:tc>
      </w:tr>
    </w:tbl>
    <w:p w14:paraId="07185815" w14:textId="77777777"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4BF7C052" w14:textId="77777777"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14:paraId="7A99E772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14:paraId="7D510290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14:paraId="27DC3BC9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14:paraId="46EE5008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14:paraId="3F811DB8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14:paraId="575DFB60" w14:textId="77777777"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14:paraId="4B81826B" w14:textId="77777777" w:rsidR="008273F3" w:rsidRPr="00790B3E" w:rsidRDefault="008273F3" w:rsidP="008273F3">
      <w:pPr>
        <w:ind w:left="360"/>
        <w:rPr>
          <w:rFonts w:ascii="Times New Roman"/>
          <w:snapToGrid/>
        </w:rPr>
      </w:pPr>
    </w:p>
    <w:p w14:paraId="427515F7" w14:textId="77777777"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14:paraId="20D88F6E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14:paraId="2F033B9D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14:paraId="2A12C8E8" w14:textId="77777777"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2DB24213" w14:textId="77777777" w:rsidR="008136A6" w:rsidRPr="00A6368F" w:rsidRDefault="00D7790C" w:rsidP="008136A6">
      <w:pPr>
        <w:pStyle w:val="2"/>
        <w:rPr>
          <w:snapToGrid/>
          <w:lang w:eastAsia="en-US"/>
        </w:rPr>
      </w:pPr>
      <w:bookmarkStart w:id="13" w:name="_Toc393891311"/>
      <w:r>
        <w:rPr>
          <w:rFonts w:hint="eastAsia"/>
          <w:snapToGrid/>
          <w:lang w:eastAsia="en-US"/>
        </w:rPr>
        <w:t>非功能</w:t>
      </w:r>
      <w:r w:rsidR="00292D69"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3"/>
    </w:p>
    <w:p w14:paraId="7DD9281D" w14:textId="77777777"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14:paraId="755911AF" w14:textId="77777777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0EE4E742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7E88993A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596B467F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037C5CDE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5503653F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7E500F5A" w14:textId="77777777"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6069FE5B" w14:textId="77777777"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5D4FE344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5CCE8B5B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7AC51239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14:paraId="0EBE1BF0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0865E0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93397" w14:textId="2AE67CBA" w:rsidR="00D7790C" w:rsidRPr="00790B3E" w:rsidRDefault="00A13B55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0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01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D1360" w14:textId="674BAEEE" w:rsidR="00D7790C" w:rsidRPr="00790B3E" w:rsidRDefault="00A13B55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低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D3CD2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2E9D5" w14:textId="7CE3FA1D" w:rsidR="00D7790C" w:rsidRPr="00790B3E" w:rsidRDefault="00A13B55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内存占用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143EE" w14:textId="1BB18FAD" w:rsidR="00D7790C" w:rsidRPr="00790B3E" w:rsidRDefault="00A13B55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在</w:t>
            </w:r>
            <w:r w:rsidR="005F04C6">
              <w:rPr>
                <w:rFonts w:ascii="Times New Roman" w:hint="eastAsia"/>
                <w:color w:val="000000"/>
                <w:sz w:val="21"/>
                <w:szCs w:val="21"/>
              </w:rPr>
              <w:t>1</w:t>
            </w:r>
            <w:r w:rsidR="005F04C6">
              <w:rPr>
                <w:rFonts w:ascii="Times New Roman"/>
                <w:color w:val="000000"/>
                <w:sz w:val="21"/>
                <w:szCs w:val="21"/>
              </w:rPr>
              <w:t>00</w:t>
            </w:r>
            <w:r w:rsidR="005F04C6">
              <w:rPr>
                <w:rFonts w:ascii="Times New Roman" w:hint="eastAsia"/>
                <w:color w:val="000000"/>
                <w:sz w:val="21"/>
                <w:szCs w:val="21"/>
              </w:rPr>
              <w:t>并发用户同时打开摄像头时，</w:t>
            </w:r>
            <w:r w:rsidR="005F04C6" w:rsidRPr="005F04C6">
              <w:rPr>
                <w:rFonts w:ascii="Times New Roman" w:hint="eastAsia"/>
                <w:color w:val="000000"/>
                <w:sz w:val="21"/>
                <w:szCs w:val="21"/>
              </w:rPr>
              <w:t>内存占用已接近临界值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7E877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14:paraId="129B27ED" w14:textId="77777777"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655774A1" w14:textId="77777777"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262E28F2" w14:textId="6F3CBE7E" w:rsidR="00F03B5C" w:rsidRDefault="00625BB9" w:rsidP="00AB5EF2">
      <w:pPr>
        <w:pStyle w:val="1"/>
      </w:pPr>
      <w:bookmarkStart w:id="14" w:name="_Toc393891312"/>
      <w:r>
        <w:rPr>
          <w:rFonts w:hint="eastAsia"/>
        </w:rPr>
        <w:t>测试结论与建议</w:t>
      </w:r>
      <w:bookmarkEnd w:id="14"/>
    </w:p>
    <w:p w14:paraId="1943634F" w14:textId="77777777" w:rsidR="008209AD" w:rsidRDefault="00AB5EF2" w:rsidP="008209AD">
      <w:pPr>
        <w:ind w:firstLineChars="200" w:firstLine="400"/>
      </w:pPr>
      <w:r>
        <w:rPr>
          <w:rFonts w:hint="eastAsia"/>
        </w:rPr>
        <w:t>系统测试主要进行了功能测试，</w:t>
      </w:r>
      <w:r w:rsidR="008209AD">
        <w:rPr>
          <w:rFonts w:hint="eastAsia"/>
        </w:rPr>
        <w:t>覆盖较为全面。</w:t>
      </w:r>
    </w:p>
    <w:p w14:paraId="0864E9C7" w14:textId="2571F35E" w:rsidR="00AB5EF2" w:rsidRDefault="008209AD" w:rsidP="008209AD">
      <w:pPr>
        <w:ind w:firstLineChars="200" w:firstLine="400"/>
      </w:pPr>
      <w:r>
        <w:rPr>
          <w:rFonts w:hint="eastAsia"/>
        </w:rPr>
        <w:t>性能测试对服务器进行了压力测试，对服务器的最大负载有了较为清晰的认识。</w:t>
      </w:r>
    </w:p>
    <w:p w14:paraId="5B990E62" w14:textId="4C7A28E4" w:rsidR="00AB5EF2" w:rsidRPr="00AB5EF2" w:rsidRDefault="008209AD" w:rsidP="008209AD">
      <w:pPr>
        <w:ind w:firstLineChars="200" w:firstLine="400"/>
      </w:pPr>
      <w:r>
        <w:rPr>
          <w:rFonts w:hint="eastAsia"/>
        </w:rPr>
        <w:t>测试过程中自动化测试内容不多，主要受到项目主要内容的限制，不方便自动化。同时</w:t>
      </w:r>
      <w:r w:rsidR="00AB5EF2">
        <w:rPr>
          <w:rFonts w:hint="eastAsia"/>
        </w:rPr>
        <w:t>由于项目重点在于音视频的实时传输，虽然使用了数据库，但是依赖数据库的功能不是重点，因此没有对数据库进行测试，这是改进的地方。</w:t>
      </w:r>
    </w:p>
    <w:sectPr w:rsidR="00AB5EF2" w:rsidRPr="00AB5EF2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C6342" w14:textId="77777777" w:rsidR="004708A6" w:rsidRDefault="004708A6">
      <w:r>
        <w:separator/>
      </w:r>
    </w:p>
  </w:endnote>
  <w:endnote w:type="continuationSeparator" w:id="0">
    <w:p w14:paraId="4082FAB9" w14:textId="77777777" w:rsidR="004708A6" w:rsidRDefault="00470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 w14:paraId="62AF357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66C8949" w14:textId="77777777"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DB9D85" w14:textId="77777777"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36D5A7" w14:textId="77777777"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76A21EB8" w14:textId="77777777"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264EE" w14:textId="77777777" w:rsidR="004708A6" w:rsidRDefault="004708A6">
      <w:r>
        <w:separator/>
      </w:r>
    </w:p>
  </w:footnote>
  <w:footnote w:type="continuationSeparator" w:id="0">
    <w:p w14:paraId="6F58213D" w14:textId="77777777" w:rsidR="004708A6" w:rsidRDefault="004708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F990F" w14:textId="77777777" w:rsidR="00D67C01" w:rsidRDefault="00D67C01">
    <w:pPr>
      <w:rPr>
        <w:sz w:val="24"/>
      </w:rPr>
    </w:pPr>
  </w:p>
  <w:p w14:paraId="556FACDD" w14:textId="77777777" w:rsidR="00D67C01" w:rsidRDefault="00D67C01">
    <w:pPr>
      <w:pBdr>
        <w:top w:val="single" w:sz="6" w:space="1" w:color="auto"/>
      </w:pBdr>
      <w:rPr>
        <w:sz w:val="24"/>
      </w:rPr>
    </w:pPr>
  </w:p>
  <w:p w14:paraId="38478103" w14:textId="77777777"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2A2D2B0E" w14:textId="77777777" w:rsidR="00D67C01" w:rsidRDefault="00D67C01">
    <w:pPr>
      <w:pBdr>
        <w:bottom w:val="single" w:sz="6" w:space="1" w:color="auto"/>
      </w:pBdr>
      <w:jc w:val="right"/>
      <w:rPr>
        <w:sz w:val="24"/>
      </w:rPr>
    </w:pPr>
  </w:p>
  <w:p w14:paraId="21D97F32" w14:textId="77777777"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14:paraId="3FB879F0" w14:textId="77777777" w:rsidTr="00D24DCF">
      <w:tc>
        <w:tcPr>
          <w:tcW w:w="6379" w:type="dxa"/>
        </w:tcPr>
        <w:p w14:paraId="5A73B04A" w14:textId="0243ACFE"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1E1E67">
            <w:rPr>
              <w:rFonts w:ascii="Times New Roman" w:hint="eastAsia"/>
            </w:rPr>
            <w:t>M</w:t>
          </w:r>
          <w:r w:rsidR="001E1E67">
            <w:rPr>
              <w:rFonts w:ascii="Times New Roman"/>
            </w:rPr>
            <w:t>yMeeting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233EEA8A" w14:textId="77777777"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 w14:paraId="63026A12" w14:textId="77777777" w:rsidTr="00D24DCF">
      <w:tc>
        <w:tcPr>
          <w:tcW w:w="6379" w:type="dxa"/>
        </w:tcPr>
        <w:p w14:paraId="232AC2CF" w14:textId="77777777"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3A8031C7" w14:textId="5AF34677"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1E1E67">
            <w:rPr>
              <w:rFonts w:ascii="Times New Roman"/>
              <w:noProof/>
            </w:rPr>
            <w:t>2021/9/12</w:t>
          </w:r>
          <w:r>
            <w:rPr>
              <w:rFonts w:ascii="Times New Roman"/>
              <w:noProof/>
            </w:rPr>
            <w:t>&gt;</w:t>
          </w:r>
        </w:p>
      </w:tc>
    </w:tr>
    <w:tr w:rsidR="00D24DCF" w14:paraId="5B489E8B" w14:textId="77777777" w:rsidTr="00D24DCF">
      <w:tc>
        <w:tcPr>
          <w:tcW w:w="9558" w:type="dxa"/>
          <w:gridSpan w:val="2"/>
        </w:tcPr>
        <w:p w14:paraId="6EAC1904" w14:textId="1599DCC5"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1E1E67">
            <w:rPr>
              <w:rFonts w:ascii="Times New Roman" w:hint="eastAsia"/>
            </w:rPr>
            <w:t>1</w:t>
          </w:r>
          <w:r w:rsidR="001E1E67">
            <w:rPr>
              <w:rFonts w:ascii="Times New Roman"/>
            </w:rPr>
            <w:t>.0</w:t>
          </w:r>
          <w:r>
            <w:rPr>
              <w:rFonts w:ascii="Times New Roman" w:hint="eastAsia"/>
            </w:rPr>
            <w:t>&gt;</w:t>
          </w:r>
        </w:p>
      </w:tc>
    </w:tr>
  </w:tbl>
  <w:p w14:paraId="0BF73083" w14:textId="77777777"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03E1"/>
    <w:rsid w:val="0003185B"/>
    <w:rsid w:val="0007478F"/>
    <w:rsid w:val="00080A98"/>
    <w:rsid w:val="0009000E"/>
    <w:rsid w:val="000B2529"/>
    <w:rsid w:val="000F1651"/>
    <w:rsid w:val="000F7F79"/>
    <w:rsid w:val="00131345"/>
    <w:rsid w:val="001365DB"/>
    <w:rsid w:val="00150CCE"/>
    <w:rsid w:val="0016113A"/>
    <w:rsid w:val="00162D65"/>
    <w:rsid w:val="00190CF2"/>
    <w:rsid w:val="001B5163"/>
    <w:rsid w:val="001E1E67"/>
    <w:rsid w:val="001F2D91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222F3"/>
    <w:rsid w:val="004708A6"/>
    <w:rsid w:val="004B0E53"/>
    <w:rsid w:val="004C19A6"/>
    <w:rsid w:val="004D536E"/>
    <w:rsid w:val="00555086"/>
    <w:rsid w:val="00562AE3"/>
    <w:rsid w:val="005E7E40"/>
    <w:rsid w:val="005F04C6"/>
    <w:rsid w:val="0060630B"/>
    <w:rsid w:val="006104D3"/>
    <w:rsid w:val="006128B3"/>
    <w:rsid w:val="00614542"/>
    <w:rsid w:val="00625BB9"/>
    <w:rsid w:val="00626E1B"/>
    <w:rsid w:val="00661504"/>
    <w:rsid w:val="00676AB9"/>
    <w:rsid w:val="00691C3B"/>
    <w:rsid w:val="006A2737"/>
    <w:rsid w:val="006A64AF"/>
    <w:rsid w:val="006B5D54"/>
    <w:rsid w:val="006D57A8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0DC9"/>
    <w:rsid w:val="008136A6"/>
    <w:rsid w:val="008209AD"/>
    <w:rsid w:val="008273F3"/>
    <w:rsid w:val="00836E8B"/>
    <w:rsid w:val="00844740"/>
    <w:rsid w:val="008A050A"/>
    <w:rsid w:val="008E1AA7"/>
    <w:rsid w:val="00955DC2"/>
    <w:rsid w:val="0095686C"/>
    <w:rsid w:val="009A01E2"/>
    <w:rsid w:val="009A3432"/>
    <w:rsid w:val="009C7261"/>
    <w:rsid w:val="00A07A93"/>
    <w:rsid w:val="00A13B55"/>
    <w:rsid w:val="00A25C0D"/>
    <w:rsid w:val="00A43755"/>
    <w:rsid w:val="00A6368F"/>
    <w:rsid w:val="00A76715"/>
    <w:rsid w:val="00AB5EF2"/>
    <w:rsid w:val="00AB65D6"/>
    <w:rsid w:val="00B01E70"/>
    <w:rsid w:val="00B46746"/>
    <w:rsid w:val="00B4737F"/>
    <w:rsid w:val="00B533BE"/>
    <w:rsid w:val="00B54364"/>
    <w:rsid w:val="00B777AE"/>
    <w:rsid w:val="00B90DCB"/>
    <w:rsid w:val="00BC2634"/>
    <w:rsid w:val="00BF11EB"/>
    <w:rsid w:val="00BF6954"/>
    <w:rsid w:val="00C0347A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320F"/>
    <w:rsid w:val="00E1457C"/>
    <w:rsid w:val="00E204BB"/>
    <w:rsid w:val="00E36DCD"/>
    <w:rsid w:val="00E672A3"/>
    <w:rsid w:val="00EE5F35"/>
    <w:rsid w:val="00F03B5C"/>
    <w:rsid w:val="00F1061A"/>
    <w:rsid w:val="00F10A41"/>
    <w:rsid w:val="00F554B7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C2FE6B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561</TotalTime>
  <Pages>6</Pages>
  <Words>431</Words>
  <Characters>2458</Characters>
  <Application>Microsoft Office Word</Application>
  <DocSecurity>0</DocSecurity>
  <Lines>20</Lines>
  <Paragraphs>5</Paragraphs>
  <ScaleCrop>false</ScaleCrop>
  <Company>&lt;SJTU&gt;</Company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沈 玮杭</cp:lastModifiedBy>
  <cp:revision>75</cp:revision>
  <dcterms:created xsi:type="dcterms:W3CDTF">2014-07-21T08:17:00Z</dcterms:created>
  <dcterms:modified xsi:type="dcterms:W3CDTF">2021-09-13T15:03:00Z</dcterms:modified>
</cp:coreProperties>
</file>